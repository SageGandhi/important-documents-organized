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17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46"/>
        <w:gridCol w:w="279"/>
        <w:gridCol w:w="2837"/>
        <w:gridCol w:w="5679"/>
        <w:gridCol w:w="1611"/>
        <w:gridCol w:w="690"/>
      </w:tblGrid>
      <w:tr w:rsidR="00F91753" w:rsidRPr="00320ECB" w14:paraId="10E11D70" w14:textId="77777777" w:rsidTr="004803C3">
        <w:trPr>
          <w:trHeight w:val="60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41332" w14:textId="13233E6B" w:rsidR="00F91753" w:rsidRPr="00173B36" w:rsidRDefault="00F91753" w:rsidP="00414502"/>
        </w:tc>
      </w:tr>
      <w:tr w:rsidR="00173B36" w:rsidRPr="00320ECB" w14:paraId="7837BA25" w14:textId="77777777" w:rsidTr="004803C3">
        <w:trPr>
          <w:trHeight w:val="273"/>
        </w:trPr>
        <w:tc>
          <w:tcPr>
            <w:tcW w:w="546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314FA" w14:textId="77777777" w:rsidR="00F91753" w:rsidRPr="00173B36" w:rsidRDefault="00F91753" w:rsidP="00414502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872A4" w14:textId="77777777" w:rsidR="00F91753" w:rsidRPr="00173B36" w:rsidRDefault="00F91753" w:rsidP="00414502"/>
        </w:tc>
        <w:tc>
          <w:tcPr>
            <w:tcW w:w="8516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2E3C7" w14:textId="77777777" w:rsidR="00F91753" w:rsidRPr="00173B36" w:rsidRDefault="00F91753" w:rsidP="00414502">
            <w:pPr>
              <w:pStyle w:val="NoSpacing"/>
            </w:pPr>
          </w:p>
        </w:tc>
        <w:tc>
          <w:tcPr>
            <w:tcW w:w="161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94034" w14:textId="4A1E58C0" w:rsidR="00F91753" w:rsidRPr="00173B36" w:rsidRDefault="004803C3" w:rsidP="004803C3">
            <w:pPr>
              <w:spacing w:before="0"/>
            </w:pPr>
            <w:r w:rsidRPr="004803C3">
              <w:drawing>
                <wp:inline distT="0" distB="0" distL="0" distR="0" wp14:anchorId="093F9B57" wp14:editId="0A3E744D">
                  <wp:extent cx="971228" cy="946780"/>
                  <wp:effectExtent l="0" t="0" r="635" b="635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45" cy="95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0EED8" w14:textId="77777777" w:rsidR="00F91753" w:rsidRPr="00173B36" w:rsidRDefault="00F91753" w:rsidP="00414502"/>
        </w:tc>
      </w:tr>
      <w:tr w:rsidR="00173B36" w:rsidRPr="00320ECB" w14:paraId="0E113525" w14:textId="77777777" w:rsidTr="004803C3">
        <w:trPr>
          <w:trHeight w:val="1602"/>
        </w:trPr>
        <w:tc>
          <w:tcPr>
            <w:tcW w:w="54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D09F1" w14:textId="77777777" w:rsidR="00F91753" w:rsidRPr="00173B36" w:rsidRDefault="00F91753" w:rsidP="00414502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3169F" w14:textId="77777777" w:rsidR="00F91753" w:rsidRPr="00173B36" w:rsidRDefault="00F91753" w:rsidP="00414502"/>
        </w:tc>
        <w:tc>
          <w:tcPr>
            <w:tcW w:w="851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A7DB2F" w14:textId="64680896" w:rsidR="00261E7B" w:rsidRDefault="00261E7B" w:rsidP="00414502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65DC7EA0" wp14:editId="56F2B636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C85D04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263476">
              <w:t>Prajit Gandhi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4519A6" wp14:editId="4DF5BB96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E61EDF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1D9052A6" w14:textId="56F9D24A" w:rsidR="00B62B99" w:rsidRPr="00173B36" w:rsidRDefault="00263476" w:rsidP="00414502">
            <w:pPr>
              <w:pStyle w:val="Subtitle"/>
            </w:pPr>
            <w:r>
              <w:t>Tech Lead, Full Stack Developer</w:t>
            </w:r>
          </w:p>
        </w:tc>
        <w:tc>
          <w:tcPr>
            <w:tcW w:w="1611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F631A" w14:textId="77777777" w:rsidR="00F91753" w:rsidRPr="00173B36" w:rsidRDefault="00F91753" w:rsidP="00414502"/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9AA24" w14:textId="77777777" w:rsidR="00F91753" w:rsidRPr="00173B36" w:rsidRDefault="00F91753" w:rsidP="00414502"/>
        </w:tc>
      </w:tr>
      <w:tr w:rsidR="00173B36" w:rsidRPr="00320ECB" w14:paraId="2417A4BE" w14:textId="77777777" w:rsidTr="004803C3">
        <w:trPr>
          <w:trHeight w:val="33"/>
        </w:trPr>
        <w:tc>
          <w:tcPr>
            <w:tcW w:w="54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08EE7" w14:textId="77777777" w:rsidR="004A4C74" w:rsidRPr="00173B36" w:rsidRDefault="004A4C74" w:rsidP="00414502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7122D" w14:textId="77777777" w:rsidR="004A4C74" w:rsidRPr="00173B36" w:rsidRDefault="004A4C74" w:rsidP="00414502"/>
        </w:tc>
        <w:tc>
          <w:tcPr>
            <w:tcW w:w="8516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13585" w14:textId="77777777" w:rsidR="004A4C74" w:rsidRPr="00173B36" w:rsidRDefault="004A4C74" w:rsidP="00414502">
            <w:pPr>
              <w:pStyle w:val="NoSpacing"/>
            </w:pPr>
          </w:p>
        </w:tc>
        <w:tc>
          <w:tcPr>
            <w:tcW w:w="1611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EFBD2" w14:textId="77777777" w:rsidR="004A4C74" w:rsidRPr="00173B36" w:rsidRDefault="004A4C74" w:rsidP="00414502"/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F6C39" w14:textId="77777777" w:rsidR="004A4C74" w:rsidRPr="00173B36" w:rsidRDefault="004A4C74" w:rsidP="00414502"/>
        </w:tc>
      </w:tr>
      <w:tr w:rsidR="00F91753" w:rsidRPr="00320ECB" w14:paraId="41C420AC" w14:textId="77777777" w:rsidTr="004803C3">
        <w:trPr>
          <w:trHeight w:val="605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7E54A" w14:textId="77777777" w:rsidR="00F91753" w:rsidRPr="00173B36" w:rsidRDefault="00F91753" w:rsidP="00414502"/>
        </w:tc>
      </w:tr>
      <w:tr w:rsidR="00686284" w:rsidRPr="00320ECB" w14:paraId="2220DCA2" w14:textId="77777777" w:rsidTr="004803C3">
        <w:trPr>
          <w:trHeight w:val="2160"/>
        </w:trPr>
        <w:tc>
          <w:tcPr>
            <w:tcW w:w="366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E70DE05207BC4E15AC965139CA70101A"/>
              </w:placeholder>
              <w:temporary/>
              <w:showingPlcHdr/>
              <w15:appearance w15:val="hidden"/>
            </w:sdtPr>
            <w:sdtEndPr/>
            <w:sdtContent>
              <w:p w14:paraId="1C2649B1" w14:textId="77777777" w:rsidR="00792D43" w:rsidRPr="00173B36" w:rsidRDefault="00FF673C" w:rsidP="00414502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03E5D1AA" w14:textId="77777777" w:rsidR="003E1692" w:rsidRPr="00173B36" w:rsidRDefault="003E1692" w:rsidP="0041450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72A51DD" wp14:editId="5D938C7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EE1BA3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9D97E91" w14:textId="38A7C95F" w:rsidR="00792D43" w:rsidRPr="00173B36" w:rsidRDefault="00FB1F01" w:rsidP="00414502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00806A68" wp14:editId="597EBB99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951D90">
              <w:t>+353 83 353 1123</w:t>
            </w:r>
          </w:p>
          <w:p w14:paraId="37D96096" w14:textId="38608720" w:rsidR="00792D43" w:rsidRPr="00173B36" w:rsidRDefault="00FB1F01" w:rsidP="00414502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144315CD" wp14:editId="6CA8229A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951D90">
              <w:t>prajit.ju@gmail.com</w:t>
            </w:r>
          </w:p>
          <w:p w14:paraId="4CD10F3F" w14:textId="195B513C" w:rsidR="00951D90" w:rsidRDefault="00951D90" w:rsidP="00414502">
            <w:pPr>
              <w:pStyle w:val="Contact2"/>
              <w:numPr>
                <w:ilvl w:val="0"/>
                <w:numId w:val="2"/>
              </w:numPr>
            </w:pPr>
            <w:hyperlink r:id="rId16" w:history="1">
              <w:r w:rsidRPr="00BB5878">
                <w:rPr>
                  <w:rStyle w:val="Hyperlink"/>
                </w:rPr>
                <w:t>Stack</w:t>
              </w:r>
              <w:r>
                <w:rPr>
                  <w:rStyle w:val="Hyperlink"/>
                </w:rPr>
                <w:t xml:space="preserve"> </w:t>
              </w:r>
              <w:r w:rsidRPr="00BB5878">
                <w:rPr>
                  <w:rStyle w:val="Hyperlink"/>
                </w:rPr>
                <w:t>Over</w:t>
              </w:r>
              <w:r>
                <w:rPr>
                  <w:rStyle w:val="Hyperlink"/>
                </w:rPr>
                <w:t>f</w:t>
              </w:r>
              <w:r w:rsidRPr="00BB5878">
                <w:rPr>
                  <w:rStyle w:val="Hyperlink"/>
                </w:rPr>
                <w:t>low</w:t>
              </w:r>
            </w:hyperlink>
            <w:r>
              <w:t xml:space="preserve"> </w:t>
            </w:r>
          </w:p>
          <w:p w14:paraId="524272A0" w14:textId="77777777" w:rsidR="00951D90" w:rsidRDefault="00951D90" w:rsidP="00414502">
            <w:pPr>
              <w:pStyle w:val="Contact2"/>
              <w:numPr>
                <w:ilvl w:val="0"/>
                <w:numId w:val="2"/>
              </w:numPr>
            </w:pPr>
            <w:hyperlink r:id="rId17" w:history="1">
              <w:r w:rsidRPr="00BB5878">
                <w:rPr>
                  <w:rStyle w:val="Hyperlink"/>
                </w:rPr>
                <w:t>GitHub</w:t>
              </w:r>
            </w:hyperlink>
            <w:r>
              <w:t xml:space="preserve"> </w:t>
            </w:r>
          </w:p>
          <w:p w14:paraId="295B2127" w14:textId="119386EC" w:rsidR="00686284" w:rsidRPr="00173B36" w:rsidRDefault="00951D90" w:rsidP="00414502">
            <w:pPr>
              <w:pStyle w:val="Contact2"/>
              <w:numPr>
                <w:ilvl w:val="0"/>
                <w:numId w:val="2"/>
              </w:numPr>
            </w:pPr>
            <w:hyperlink r:id="rId18" w:history="1">
              <w:r w:rsidRPr="00BB5878">
                <w:rPr>
                  <w:rStyle w:val="Hyperlink"/>
                </w:rPr>
                <w:t>LinkedIn</w:t>
              </w:r>
            </w:hyperlink>
          </w:p>
        </w:tc>
        <w:tc>
          <w:tcPr>
            <w:tcW w:w="79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9F998703060743FD82B99A08E63D21B2"/>
              </w:placeholder>
              <w:temporary/>
              <w:showingPlcHdr/>
              <w15:appearance w15:val="hidden"/>
            </w:sdtPr>
            <w:sdtEndPr/>
            <w:sdtContent>
              <w:p w14:paraId="281393A9" w14:textId="7EF66B5C" w:rsidR="008C78F5" w:rsidRPr="00173B36" w:rsidRDefault="00FF673C" w:rsidP="00414502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14:paraId="1214809B" w14:textId="0DB4304F" w:rsidR="003E1692" w:rsidRPr="00173B36" w:rsidRDefault="003E1692" w:rsidP="0041450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905BED2" wp14:editId="3C76319E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7CDCDF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96755A" w14:textId="2257205D" w:rsidR="002C1175" w:rsidRPr="00173B36" w:rsidRDefault="002C1175" w:rsidP="00414502">
            <w:r w:rsidRPr="002C1175">
              <w:rPr>
                <w:b/>
                <w:bCs/>
                <w:sz w:val="22"/>
                <w:szCs w:val="22"/>
              </w:rPr>
              <w:t>E</w:t>
            </w:r>
            <w:r>
              <w:t>nthusiastic to learn, grow, and excel in the latest technologies. Eager to contribute to team success through hard work, attention to detail, and excellent organizational skills. A clear understanding of Agile mode delivery as well as the classic waterfall model. Personally, I think problem-solving is at the heart of Software Development. The chosen technologies can influence</w:t>
            </w:r>
            <w:r>
              <w:t xml:space="preserve"> </w:t>
            </w:r>
            <w:r>
              <w:t>the types of problems somewhat, but generally, it always comes down to poorly written non-compliant code. For me, solving a tricky problem regardless of the technology stack is where the buzz is at! I am honing my craft every day to keep myself motivated and up to date.</w:t>
            </w:r>
          </w:p>
        </w:tc>
      </w:tr>
      <w:tr w:rsidR="00D668C3" w:rsidRPr="00320ECB" w14:paraId="47450E9B" w14:textId="77777777" w:rsidTr="004803C3">
        <w:tc>
          <w:tcPr>
            <w:tcW w:w="3662" w:type="dxa"/>
            <w:gridSpan w:val="3"/>
            <w:tcBorders>
              <w:top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DF6E9B0468FE45FEA180C6256C3777BE"/>
              </w:placeholder>
              <w:temporary/>
              <w:showingPlcHdr/>
              <w15:appearance w15:val="hidden"/>
            </w:sdtPr>
            <w:sdtContent>
              <w:p w14:paraId="61BCEBA5" w14:textId="77777777" w:rsidR="00D668C3" w:rsidRPr="00173B36" w:rsidRDefault="00D668C3" w:rsidP="00414502">
                <w:pPr>
                  <w:pStyle w:val="Heading1"/>
                  <w:outlineLvl w:val="0"/>
                </w:pPr>
                <w:r w:rsidRPr="00173B36">
                  <w:t>SKILLS</w:t>
                </w:r>
              </w:p>
            </w:sdtContent>
          </w:sdt>
          <w:p w14:paraId="27A90D02" w14:textId="77777777" w:rsidR="00D668C3" w:rsidRPr="00173B36" w:rsidRDefault="00D668C3" w:rsidP="0041450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D5A3E23" wp14:editId="2A0E7FFC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A996CF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83ECA3F" w14:textId="7A789B14" w:rsidR="00D668C3" w:rsidRDefault="00835468" w:rsidP="00414502">
            <w:r>
              <w:t>Spring Ecosystem</w:t>
            </w:r>
          </w:p>
          <w:p w14:paraId="086226EA" w14:textId="77777777" w:rsidR="00835468" w:rsidRDefault="00835468" w:rsidP="00414502">
            <w:r>
              <w:t>Spring Cloud Ecosystem</w:t>
            </w:r>
          </w:p>
          <w:p w14:paraId="73E5F947" w14:textId="577CF5F9" w:rsidR="00835468" w:rsidRDefault="00835468" w:rsidP="00414502">
            <w:r>
              <w:t>Angular 8</w:t>
            </w:r>
          </w:p>
          <w:p w14:paraId="018FD2DF" w14:textId="77777777" w:rsidR="00835468" w:rsidRDefault="00835468" w:rsidP="00414502">
            <w:r>
              <w:t>Restful, SOAP Webservice</w:t>
            </w:r>
          </w:p>
          <w:p w14:paraId="6306E6C6" w14:textId="77777777" w:rsidR="00835468" w:rsidRDefault="00835468" w:rsidP="00414502">
            <w:r>
              <w:t>Java 8</w:t>
            </w:r>
          </w:p>
          <w:p w14:paraId="4A746228" w14:textId="77777777" w:rsidR="00835468" w:rsidRDefault="00835468" w:rsidP="00414502">
            <w:r>
              <w:t>Junit5, Mockito, Cucumber</w:t>
            </w:r>
          </w:p>
          <w:p w14:paraId="680D30FC" w14:textId="77777777" w:rsidR="00835468" w:rsidRDefault="00835468" w:rsidP="00414502">
            <w:r>
              <w:t>Relational Database</w:t>
            </w:r>
          </w:p>
          <w:p w14:paraId="07EFDEFF" w14:textId="77777777" w:rsidR="00835468" w:rsidRDefault="00835468" w:rsidP="00414502">
            <w:r>
              <w:t>NoSQL [Mongo]</w:t>
            </w:r>
          </w:p>
          <w:p w14:paraId="12254338" w14:textId="77777777" w:rsidR="00835468" w:rsidRDefault="00835468" w:rsidP="00414502">
            <w:r>
              <w:t>Gradle, Maven</w:t>
            </w:r>
          </w:p>
          <w:p w14:paraId="18DBF3D7" w14:textId="64446702" w:rsidR="00835468" w:rsidRPr="00173B36" w:rsidRDefault="00835468" w:rsidP="00414502">
            <w:r>
              <w:t>Message Broker</w:t>
            </w:r>
          </w:p>
        </w:tc>
        <w:tc>
          <w:tcPr>
            <w:tcW w:w="7980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</w:tcBorders>
            <w:shd w:val="clear" w:color="auto" w:fill="auto"/>
          </w:tcPr>
          <w:sdt>
            <w:sdtPr>
              <w:id w:val="1888525358"/>
              <w:placeholder>
                <w:docPart w:val="923B9431C2794481AAEE93EFCE2315E0"/>
              </w:placeholder>
              <w:temporary/>
              <w:showingPlcHdr/>
              <w15:appearance w15:val="hidden"/>
            </w:sdtPr>
            <w:sdtContent>
              <w:p w14:paraId="49263AF9" w14:textId="1321EC85" w:rsidR="00D668C3" w:rsidRPr="00173B36" w:rsidRDefault="00D668C3" w:rsidP="00414502">
                <w:pPr>
                  <w:pStyle w:val="Heading1"/>
                  <w:outlineLvl w:val="0"/>
                </w:pPr>
                <w:r w:rsidRPr="00173B36">
                  <w:t>EXPERIENCE</w:t>
                </w:r>
              </w:p>
            </w:sdtContent>
          </w:sdt>
          <w:p w14:paraId="39A2B739" w14:textId="1F996ABB" w:rsidR="00D668C3" w:rsidRPr="00173B36" w:rsidRDefault="00D668C3" w:rsidP="0041450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950B407" wp14:editId="78171CF9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8516F2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A177FDC" w14:textId="77777777" w:rsidR="00D668C3" w:rsidRPr="00162614" w:rsidRDefault="00D668C3" w:rsidP="00414502">
            <w:pPr>
              <w:pStyle w:val="Heading2"/>
              <w:outlineLvl w:val="1"/>
            </w:pPr>
            <w:r>
              <w:rPr>
                <w:rFonts w:ascii="Rubik-Regular" w:cs="Rubik-Regular"/>
                <w:sz w:val="27"/>
                <w:szCs w:val="27"/>
                <w:lang w:val="en-GB" w:bidi="he-IL"/>
              </w:rPr>
              <w:t>Tech Lead, Full Stack Developer</w:t>
            </w:r>
          </w:p>
          <w:p w14:paraId="3290F67C" w14:textId="77777777" w:rsidR="00D668C3" w:rsidRPr="00162614" w:rsidRDefault="00D668C3" w:rsidP="00414502">
            <w:pPr>
              <w:pStyle w:val="Date"/>
            </w:pPr>
            <w:r>
              <w:t>2019- Ongoing</w:t>
            </w:r>
          </w:p>
          <w:p w14:paraId="7E4CCB89" w14:textId="77777777" w:rsidR="00D668C3" w:rsidRDefault="00D668C3" w:rsidP="00414502">
            <w:pPr>
              <w:autoSpaceDE w:val="0"/>
              <w:autoSpaceDN w:val="0"/>
              <w:adjustRightInd w:val="0"/>
              <w:spacing w:before="0"/>
              <w:rPr>
                <w:rFonts w:ascii="InterUI-Regular" w:hAnsi="InterUI-Regular" w:cs="InterUI-Regular"/>
                <w:color w:val="384347"/>
                <w:sz w:val="17"/>
                <w:szCs w:val="17"/>
                <w:lang w:val="en-GB"/>
              </w:rPr>
            </w:pPr>
            <w:r>
              <w:rPr>
                <w:rFonts w:ascii="InterUI-Regular" w:hAnsi="InterUI-Regular" w:cs="InterUI-Regular"/>
                <w:color w:val="384347"/>
                <w:sz w:val="17"/>
                <w:szCs w:val="17"/>
                <w:lang w:val="en-GB"/>
              </w:rPr>
              <w:t>AEL Auto Booker is an insurance policy booking system digitalizing the existing legacy platforms for EMEA. I work as a full-stack developer here, responsible for the design, implementation, build, and maintenance of a distributed monolith [consist of 10 microservices] along with dashboard UI.</w:t>
            </w:r>
          </w:p>
          <w:p w14:paraId="63293476" w14:textId="77777777" w:rsidR="00D668C3" w:rsidRDefault="00D668C3" w:rsidP="00414502">
            <w:pPr>
              <w:autoSpaceDE w:val="0"/>
              <w:autoSpaceDN w:val="0"/>
              <w:adjustRightInd w:val="0"/>
              <w:spacing w:before="0"/>
              <w:rPr>
                <w:rFonts w:ascii="InterUI-Regular" w:hAnsi="InterUI-Regular" w:cs="InterUI-Regular"/>
                <w:color w:val="384347"/>
                <w:sz w:val="17"/>
                <w:szCs w:val="17"/>
                <w:lang w:val="en-GB"/>
              </w:rPr>
            </w:pPr>
          </w:p>
          <w:p w14:paraId="601C2527" w14:textId="77777777" w:rsidR="00925794" w:rsidRPr="00925794" w:rsidRDefault="00925794" w:rsidP="004145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Active</w:t>
            </w:r>
            <w:r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ly</w:t>
            </w: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 xml:space="preserve"> participat</w:t>
            </w:r>
            <w:r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ed</w:t>
            </w: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 xml:space="preserve"> in PI Planning</w:t>
            </w:r>
          </w:p>
          <w:p w14:paraId="32CA2CAD" w14:textId="77777777" w:rsidR="00925794" w:rsidRDefault="00925794" w:rsidP="0041450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Epic, Capability, Feature, Story Refinement</w:t>
            </w:r>
          </w:p>
          <w:p w14:paraId="1120A4B8" w14:textId="77777777" w:rsidR="00925794" w:rsidRPr="00925794" w:rsidRDefault="00925794" w:rsidP="0041450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Group discussion</w:t>
            </w:r>
            <w:r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 xml:space="preserve"> [3 Amigos/3 Stooges]</w:t>
            </w: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, Planning</w:t>
            </w:r>
          </w:p>
          <w:p w14:paraId="2C5BDF57" w14:textId="77777777" w:rsidR="00925794" w:rsidRPr="00925794" w:rsidRDefault="00925794" w:rsidP="004145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Designed RESTful API solution using open API specification and spring-boot, message broker [Rabbit-MQ] and relational database.</w:t>
            </w:r>
          </w:p>
          <w:p w14:paraId="5B93E4CB" w14:textId="77777777" w:rsidR="00925794" w:rsidRPr="00925794" w:rsidRDefault="00925794" w:rsidP="004145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Addressed performance issues caused due to faulty caching strategy [reduced to 1-3 second from 30 sec].</w:t>
            </w:r>
          </w:p>
          <w:p w14:paraId="53BD37EE" w14:textId="77777777" w:rsidR="00925794" w:rsidRPr="00925794" w:rsidRDefault="00925794" w:rsidP="004145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Mentored and lead Agile team of 8 developers.</w:t>
            </w:r>
          </w:p>
          <w:p w14:paraId="1D178CCA" w14:textId="77777777" w:rsidR="00925794" w:rsidRPr="00925794" w:rsidRDefault="00925794" w:rsidP="004145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Increased the productivity of our automation team by mentoring them on how to design solutions and guide them to implement better automation using Gherkin and cucumber (ATDD).</w:t>
            </w:r>
          </w:p>
          <w:p w14:paraId="2B80E75E" w14:textId="77777777" w:rsidR="00925794" w:rsidRPr="00925794" w:rsidRDefault="00925794" w:rsidP="004145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Performed code reviews and created development standards for the members to adhere based on Clean Code and SOLID principles.</w:t>
            </w:r>
          </w:p>
          <w:p w14:paraId="0B38CDA7" w14:textId="77777777" w:rsidR="00925794" w:rsidRPr="00925794" w:rsidRDefault="00925794" w:rsidP="004145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Participated in design discussion and made implementation adjustment for architecture runway with our architects.</w:t>
            </w:r>
          </w:p>
          <w:p w14:paraId="4C7EEE21" w14:textId="77777777" w:rsidR="00925794" w:rsidRDefault="00925794" w:rsidP="004145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Implemented PXCE and Client Credential based security integration pattern using Okta</w:t>
            </w:r>
          </w:p>
          <w:p w14:paraId="1DF521BE" w14:textId="31A2C57C" w:rsidR="00925794" w:rsidRPr="00925794" w:rsidRDefault="00925794" w:rsidP="004145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25794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Working on designing Orchestrator and CQRS Implementation for existing Microservice</w:t>
            </w:r>
          </w:p>
          <w:p w14:paraId="3194C1D8" w14:textId="77777777" w:rsidR="00925794" w:rsidRDefault="00925794" w:rsidP="00414502">
            <w:pPr>
              <w:rPr>
                <w:lang w:val="en-GB"/>
              </w:rPr>
            </w:pPr>
          </w:p>
          <w:p w14:paraId="6F8BEFF7" w14:textId="77777777" w:rsidR="00925794" w:rsidRDefault="00925794" w:rsidP="00414502">
            <w:pPr>
              <w:rPr>
                <w:lang w:val="en-GB"/>
              </w:rPr>
            </w:pPr>
          </w:p>
          <w:p w14:paraId="2209F605" w14:textId="6681C27A" w:rsidR="00D668C3" w:rsidRPr="002C1175" w:rsidRDefault="00D668C3" w:rsidP="00414502">
            <w:pPr>
              <w:rPr>
                <w:lang w:val="en-GB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9BF71A6" wp14:editId="3077A414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19EC6E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C5EF0F" w14:textId="77777777" w:rsidR="00D668C3" w:rsidRPr="00FB7197" w:rsidRDefault="00D668C3" w:rsidP="00414502">
            <w:pPr>
              <w:pStyle w:val="Heading2"/>
              <w:rPr>
                <w:rFonts w:ascii="Rubik-Regular" w:cs="Rubik-Regular"/>
                <w:color w:val="718EB5" w:themeColor="accent3"/>
                <w:sz w:val="27"/>
                <w:szCs w:val="27"/>
                <w:lang w:val="en-GB" w:bidi="he-IL"/>
              </w:rPr>
            </w:pPr>
            <w:r>
              <w:rPr>
                <w:rFonts w:ascii="Rubik-Regular" w:cs="Rubik-Regular"/>
                <w:sz w:val="27"/>
                <w:szCs w:val="27"/>
                <w:lang w:val="en-GB" w:bidi="he-IL"/>
              </w:rPr>
              <w:lastRenderedPageBreak/>
              <w:t>Senior Java Developer</w:t>
            </w:r>
          </w:p>
          <w:p w14:paraId="5570E2B2" w14:textId="77777777" w:rsidR="00D668C3" w:rsidRPr="002C1175" w:rsidRDefault="00D668C3" w:rsidP="00414502">
            <w:pPr>
              <w:pStyle w:val="Date"/>
            </w:pPr>
            <w:r w:rsidRPr="002C1175">
              <w:t>2016 - 2019</w:t>
            </w:r>
          </w:p>
          <w:p w14:paraId="73E827B3" w14:textId="77777777" w:rsidR="00D668C3" w:rsidRDefault="00D668C3" w:rsidP="00414502">
            <w:pPr>
              <w:autoSpaceDE w:val="0"/>
              <w:autoSpaceDN w:val="0"/>
              <w:adjustRightInd w:val="0"/>
              <w:spacing w:before="0"/>
              <w:rPr>
                <w:rFonts w:ascii="InterUI-Regular" w:hAnsi="InterUI-Regular" w:cs="InterUI-Regular"/>
                <w:color w:val="384347"/>
                <w:sz w:val="17"/>
                <w:szCs w:val="17"/>
                <w:lang w:val="en-GB"/>
              </w:rPr>
            </w:pPr>
            <w:r>
              <w:rPr>
                <w:rFonts w:ascii="InterUI-Regular" w:hAnsi="InterUI-Regular" w:cs="InterUI-Regular"/>
                <w:color w:val="384347"/>
                <w:sz w:val="17"/>
                <w:szCs w:val="17"/>
                <w:lang w:val="en-GB"/>
              </w:rPr>
              <w:t>The cyber portal is an innovative solution to provide insurance coverage on cyber loss. I work as a senior developer here, responsible for the design, implementation, build, deployment, and maintenance of 5 microservices.</w:t>
            </w:r>
          </w:p>
          <w:p w14:paraId="2C47EF52" w14:textId="77777777" w:rsidR="00D668C3" w:rsidRDefault="00D668C3" w:rsidP="00414502">
            <w:pPr>
              <w:autoSpaceDE w:val="0"/>
              <w:autoSpaceDN w:val="0"/>
              <w:adjustRightInd w:val="0"/>
              <w:spacing w:before="0"/>
              <w:rPr>
                <w:rFonts w:ascii="InterUI-Regular" w:hAnsi="InterUI-Regular" w:cs="InterUI-Regular"/>
                <w:color w:val="384347"/>
                <w:sz w:val="17"/>
                <w:szCs w:val="17"/>
                <w:lang w:val="en-GB"/>
              </w:rPr>
            </w:pPr>
          </w:p>
          <w:p w14:paraId="5EB4E8D7" w14:textId="77777777" w:rsidR="00D668C3" w:rsidRPr="00941678" w:rsidRDefault="00D668C3" w:rsidP="004145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Designed RESTful API solution using Spring-Fox, Swagger, and spring-boot.</w:t>
            </w:r>
          </w:p>
          <w:p w14:paraId="5D5567F4" w14:textId="77777777" w:rsidR="00D668C3" w:rsidRPr="00941678" w:rsidRDefault="00D668C3" w:rsidP="004145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Implemented Design Pattern and SOLID principle, clean code to create reusable, maintainable code.</w:t>
            </w:r>
          </w:p>
          <w:p w14:paraId="3081F267" w14:textId="77777777" w:rsidR="00D668C3" w:rsidRPr="00941678" w:rsidRDefault="00D668C3" w:rsidP="004145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Mentored, trained, and lead Agile team of 7 developers.</w:t>
            </w:r>
          </w:p>
          <w:p w14:paraId="043D2F71" w14:textId="77777777" w:rsidR="00D668C3" w:rsidRPr="00941678" w:rsidRDefault="00D668C3" w:rsidP="004145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Created Reporting Framework for excel &amp; pdf using POI and IText.</w:t>
            </w:r>
          </w:p>
          <w:p w14:paraId="3A51A33F" w14:textId="77777777" w:rsidR="00D668C3" w:rsidRPr="00941678" w:rsidRDefault="00D668C3" w:rsidP="004145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Designed, developed, and integrated API gateway using APIGEE for existing microservices.</w:t>
            </w:r>
          </w:p>
          <w:p w14:paraId="68F06D45" w14:textId="77777777" w:rsidR="00D668C3" w:rsidRPr="00941678" w:rsidRDefault="00D668C3" w:rsidP="0041450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Identified and patched OWASP Security vulnerabilities SQL injection, XSS fixing, CSRF.</w:t>
            </w:r>
          </w:p>
          <w:p w14:paraId="0D1DF4AE" w14:textId="6984A184" w:rsidR="00D668C3" w:rsidRPr="00173B36" w:rsidRDefault="00D668C3" w:rsidP="0041450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8DE64A2" wp14:editId="06C7A519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57557A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C8E00D" w14:textId="77777777" w:rsidR="00D668C3" w:rsidRPr="00162614" w:rsidRDefault="00D668C3" w:rsidP="00414502">
            <w:pPr>
              <w:pStyle w:val="Heading2"/>
              <w:outlineLvl w:val="1"/>
              <w:rPr>
                <w:rStyle w:val="Heading4Char"/>
                <w:b w:val="0"/>
                <w:iCs w:val="0"/>
              </w:rPr>
            </w:pPr>
            <w:r>
              <w:rPr>
                <w:rFonts w:ascii="Rubik-Regular" w:cs="Rubik-Regular"/>
                <w:sz w:val="27"/>
                <w:szCs w:val="27"/>
                <w:lang w:val="en-GB" w:bidi="he-IL"/>
              </w:rPr>
              <w:t>Junior Java Developer</w:t>
            </w:r>
          </w:p>
          <w:p w14:paraId="09483781" w14:textId="77777777" w:rsidR="00D668C3" w:rsidRPr="00162614" w:rsidRDefault="00D668C3" w:rsidP="00414502">
            <w:pPr>
              <w:pStyle w:val="Date"/>
            </w:pPr>
            <w:r>
              <w:t>2010-2016</w:t>
            </w:r>
          </w:p>
          <w:p w14:paraId="32860F1B" w14:textId="77777777" w:rsidR="00D668C3" w:rsidRPr="00941678" w:rsidRDefault="00D668C3" w:rsidP="0041450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Developed in House Web Application Using Struts 2.0, JSP, Servlet, J2EE Stack.</w:t>
            </w:r>
          </w:p>
          <w:p w14:paraId="5BFE3DF9" w14:textId="77777777" w:rsidR="00D668C3" w:rsidRPr="00941678" w:rsidRDefault="00D668C3" w:rsidP="0041450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Developed custom batch framework in Java using GOF design pattern like template, strategy, builder and Façade, proxy.</w:t>
            </w:r>
          </w:p>
          <w:p w14:paraId="439C5804" w14:textId="77777777" w:rsidR="00D668C3" w:rsidRPr="00941678" w:rsidRDefault="00D668C3" w:rsidP="0041450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Developed and consumed SOAP web service using JAXB</w:t>
            </w:r>
          </w:p>
          <w:p w14:paraId="5FE97422" w14:textId="77777777" w:rsidR="00D668C3" w:rsidRPr="00D77579" w:rsidRDefault="00D668C3" w:rsidP="0041450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Profiled Java Application for memory optimization</w:t>
            </w:r>
          </w:p>
          <w:p w14:paraId="1A191EA9" w14:textId="77777777" w:rsidR="00D668C3" w:rsidRPr="00941678" w:rsidRDefault="00D668C3" w:rsidP="0041450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Helped in migrating Monolithic application to microservice.</w:t>
            </w:r>
          </w:p>
          <w:p w14:paraId="15E2E2F0" w14:textId="77777777" w:rsidR="00D668C3" w:rsidRPr="00941678" w:rsidRDefault="00D668C3" w:rsidP="0041450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Designed and developed PDF Reporting system using IText java library.</w:t>
            </w:r>
          </w:p>
          <w:p w14:paraId="0E2F4A60" w14:textId="479E1044" w:rsidR="00D668C3" w:rsidRPr="002C1175" w:rsidRDefault="00D668C3" w:rsidP="0041450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InterUI-Regular" w:hAnsi="InterUI-Regular" w:cs="InterUI-Regular"/>
                <w:color w:val="384347"/>
                <w:sz w:val="17"/>
                <w:szCs w:val="17"/>
                <w:lang w:val="en-GB"/>
              </w:rPr>
            </w:pPr>
            <w:r w:rsidRPr="00941678">
              <w:rPr>
                <w:rFonts w:ascii="InterUI-Regular" w:hAnsi="InterUI-Regular" w:cs="InterUI-Regular"/>
                <w:caps w:val="0"/>
                <w:color w:val="384347"/>
                <w:sz w:val="17"/>
                <w:szCs w:val="17"/>
                <w:lang w:val="en-GB"/>
              </w:rPr>
              <w:t>Identified and patched OWASP Security vulnerabilities.</w:t>
            </w:r>
          </w:p>
        </w:tc>
      </w:tr>
      <w:tr w:rsidR="00D668C3" w:rsidRPr="00320ECB" w14:paraId="63003D75" w14:textId="77777777" w:rsidTr="004803C3">
        <w:trPr>
          <w:trHeight w:val="2418"/>
        </w:trPr>
        <w:tc>
          <w:tcPr>
            <w:tcW w:w="3662" w:type="dxa"/>
            <w:gridSpan w:val="3"/>
            <w:tcBorders>
              <w:top w:val="single" w:sz="12" w:space="0" w:color="auto"/>
              <w:bottom w:val="single" w:sz="12" w:space="0" w:color="EACEB7" w:themeColor="accent2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BE6D7340BBD04EE2A2E5D2E74791BE19"/>
              </w:placeholder>
              <w:temporary/>
              <w:showingPlcHdr/>
              <w15:appearance w15:val="hidden"/>
            </w:sdtPr>
            <w:sdtContent>
              <w:p w14:paraId="3F4E1FF5" w14:textId="77777777" w:rsidR="00D668C3" w:rsidRPr="00173B36" w:rsidRDefault="00D668C3" w:rsidP="00414502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14:paraId="332CD711" w14:textId="77777777" w:rsidR="00D668C3" w:rsidRPr="00173B36" w:rsidRDefault="00D668C3" w:rsidP="0041450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4156881" wp14:editId="3456EE16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48509A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E407854" w14:textId="476ED972" w:rsidR="00D668C3" w:rsidRDefault="00D668C3" w:rsidP="00414502">
            <w:pPr>
              <w:autoSpaceDE w:val="0"/>
              <w:autoSpaceDN w:val="0"/>
              <w:adjustRightInd w:val="0"/>
              <w:spacing w:before="0"/>
              <w:rPr>
                <w:rFonts w:ascii="Rubik-Regular" w:cs="Rubik-Regular"/>
                <w:color w:val="000000"/>
                <w:sz w:val="27"/>
                <w:szCs w:val="27"/>
                <w:lang w:val="en-GB" w:bidi="he-IL"/>
              </w:rPr>
            </w:pPr>
            <w:r>
              <w:rPr>
                <w:rFonts w:ascii="Rubik-Regular" w:cs="Rubik-Regular"/>
                <w:color w:val="000000"/>
                <w:sz w:val="27"/>
                <w:szCs w:val="27"/>
                <w:lang w:val="en-GB" w:bidi="he-IL"/>
              </w:rPr>
              <w:t>BE in Computer Science</w:t>
            </w:r>
          </w:p>
          <w:p w14:paraId="3A551F95" w14:textId="77777777" w:rsidR="00D668C3" w:rsidRDefault="00D668C3" w:rsidP="00414502">
            <w:pPr>
              <w:autoSpaceDE w:val="0"/>
              <w:autoSpaceDN w:val="0"/>
              <w:adjustRightInd w:val="0"/>
              <w:spacing w:before="0"/>
              <w:rPr>
                <w:rFonts w:ascii="InterUI-Bold" w:hAnsi="InterUI-Bold" w:cs="InterUI-Bold"/>
                <w:b/>
                <w:bCs/>
                <w:color w:val="686868"/>
                <w:sz w:val="20"/>
                <w:szCs w:val="20"/>
                <w:lang w:val="en-GB" w:bidi="he-IL"/>
              </w:rPr>
            </w:pPr>
            <w:r>
              <w:rPr>
                <w:rFonts w:ascii="InterUI-Bold" w:hAnsi="InterUI-Bold" w:cs="InterUI-Bold"/>
                <w:b/>
                <w:bCs/>
                <w:color w:val="686868"/>
                <w:sz w:val="20"/>
                <w:szCs w:val="20"/>
                <w:lang w:val="en-GB" w:bidi="he-IL"/>
              </w:rPr>
              <w:t>Jadavpur University</w:t>
            </w:r>
          </w:p>
          <w:p w14:paraId="04CE6A31" w14:textId="77777777" w:rsidR="00D668C3" w:rsidRDefault="00D668C3" w:rsidP="00414502">
            <w:pPr>
              <w:pStyle w:val="Heading2"/>
              <w:outlineLvl w:val="1"/>
              <w:rPr>
                <w:rFonts w:ascii="InterUI-Regular" w:hAnsi="InterUI-Regular" w:cs="InterUI-Regular"/>
                <w:color w:val="384347"/>
                <w:sz w:val="14"/>
                <w:szCs w:val="14"/>
                <w:lang w:val="en-GB" w:bidi="he-IL"/>
              </w:rPr>
            </w:pPr>
            <w:r>
              <w:rPr>
                <w:rFonts w:ascii="InterUI-Regular" w:hAnsi="InterUI-Regular" w:cs="InterUI-Regular"/>
                <w:color w:val="384347"/>
                <w:sz w:val="14"/>
                <w:szCs w:val="14"/>
                <w:lang w:val="en-GB" w:bidi="he-IL"/>
              </w:rPr>
              <w:t>Kolkata, India</w:t>
            </w:r>
          </w:p>
          <w:p w14:paraId="019F41D2" w14:textId="4BB6F255" w:rsidR="00D668C3" w:rsidRPr="00D668C3" w:rsidRDefault="00D668C3" w:rsidP="00414502">
            <w:pPr>
              <w:rPr>
                <w:lang w:val="en-GB" w:bidi="he-IL"/>
              </w:rPr>
            </w:pPr>
          </w:p>
        </w:tc>
        <w:tc>
          <w:tcPr>
            <w:tcW w:w="7980" w:type="dxa"/>
            <w:gridSpan w:val="3"/>
            <w:vMerge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auto"/>
          </w:tcPr>
          <w:p w14:paraId="55ACD8A6" w14:textId="77777777" w:rsidR="00D668C3" w:rsidRPr="00173B36" w:rsidRDefault="00D668C3" w:rsidP="00414502"/>
        </w:tc>
      </w:tr>
      <w:tr w:rsidR="00D668C3" w:rsidRPr="00320ECB" w14:paraId="658AE51C" w14:textId="77777777" w:rsidTr="004803C3">
        <w:trPr>
          <w:trHeight w:val="3396"/>
        </w:trPr>
        <w:tc>
          <w:tcPr>
            <w:tcW w:w="3662" w:type="dxa"/>
            <w:gridSpan w:val="3"/>
            <w:tcBorders>
              <w:top w:val="single" w:sz="12" w:space="0" w:color="EACEB7" w:themeColor="accent2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0A771E2" w14:textId="391735F4" w:rsidR="00D668C3" w:rsidRPr="00173B36" w:rsidRDefault="00D668C3" w:rsidP="00414502">
            <w:pPr>
              <w:pStyle w:val="Heading1"/>
              <w:outlineLvl w:val="0"/>
            </w:pPr>
            <w:r>
              <w:lastRenderedPageBreak/>
              <w:t>CERTIFICATION</w:t>
            </w:r>
          </w:p>
          <w:p w14:paraId="15E38966" w14:textId="6BC51CAA" w:rsidR="00D668C3" w:rsidRDefault="00835468" w:rsidP="00414502">
            <w:pPr>
              <w:rPr>
                <w:lang w:val="en-GB" w:bidi="he-IL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3E98705" wp14:editId="30ED759A">
                      <wp:extent cx="52197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44D449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Ld5c3b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27C7F3C" w14:textId="088CD1A5" w:rsidR="00D668C3" w:rsidRPr="00C83BBD" w:rsidRDefault="00D668C3" w:rsidP="00414502">
            <w:pPr>
              <w:rPr>
                <w:szCs w:val="10"/>
                <w:lang w:val="en-GB" w:bidi="he-IL"/>
              </w:rPr>
            </w:pPr>
            <w:r w:rsidRPr="00C83BBD">
              <w:rPr>
                <w:szCs w:val="10"/>
                <w:lang w:val="en-GB" w:bidi="he-IL"/>
              </w:rPr>
              <w:t>AWS Certified Solutions Architect -Associate Level</w:t>
            </w:r>
          </w:p>
          <w:p w14:paraId="5D2A0413" w14:textId="77777777" w:rsidR="00D668C3" w:rsidRPr="00C83BBD" w:rsidRDefault="00D668C3" w:rsidP="00414502">
            <w:pPr>
              <w:rPr>
                <w:szCs w:val="10"/>
                <w:lang w:val="en-GB" w:bidi="he-IL"/>
              </w:rPr>
            </w:pPr>
            <w:r w:rsidRPr="00C83BBD">
              <w:rPr>
                <w:szCs w:val="10"/>
                <w:lang w:val="en-GB" w:bidi="he-IL"/>
              </w:rPr>
              <w:t>Sun Certified Java Programmer 6.0</w:t>
            </w:r>
          </w:p>
          <w:p w14:paraId="118BB460" w14:textId="77777777" w:rsidR="00D668C3" w:rsidRPr="00C83BBD" w:rsidRDefault="00D668C3" w:rsidP="00414502">
            <w:pPr>
              <w:rPr>
                <w:sz w:val="26"/>
              </w:rPr>
            </w:pPr>
            <w:r w:rsidRPr="00C83BBD">
              <w:rPr>
                <w:szCs w:val="10"/>
                <w:lang w:val="en-GB" w:bidi="he-IL"/>
              </w:rPr>
              <w:t>Oracle Certified Web Component</w:t>
            </w:r>
            <w:r w:rsidR="00C83BBD" w:rsidRPr="00C83BBD">
              <w:rPr>
                <w:szCs w:val="10"/>
                <w:lang w:val="en-GB" w:bidi="he-IL"/>
              </w:rPr>
              <w:t xml:space="preserve"> </w:t>
            </w:r>
            <w:r w:rsidRPr="00C83BBD">
              <w:rPr>
                <w:szCs w:val="10"/>
                <w:lang w:val="en-GB" w:bidi="he-IL"/>
              </w:rPr>
              <w:t>Developer</w:t>
            </w:r>
          </w:p>
          <w:p w14:paraId="5F075C06" w14:textId="77777777" w:rsidR="00C83BBD" w:rsidRPr="00C83BBD" w:rsidRDefault="00C83BBD" w:rsidP="00414502">
            <w:pPr>
              <w:rPr>
                <w:szCs w:val="10"/>
                <w:lang w:val="en-GB" w:bidi="he-IL"/>
              </w:rPr>
            </w:pPr>
            <w:r w:rsidRPr="00C83BBD">
              <w:rPr>
                <w:szCs w:val="10"/>
                <w:lang w:val="en-GB" w:bidi="he-IL"/>
              </w:rPr>
              <w:t>SAFE 4.5</w:t>
            </w:r>
          </w:p>
          <w:p w14:paraId="3BAC3D02" w14:textId="5F22438B" w:rsidR="00C83BBD" w:rsidRDefault="00C83BBD" w:rsidP="00414502">
            <w:r w:rsidRPr="00C83BBD">
              <w:rPr>
                <w:szCs w:val="10"/>
                <w:lang w:val="en-GB" w:bidi="he-IL"/>
              </w:rPr>
              <w:t>Scrum</w:t>
            </w:r>
            <w:r>
              <w:rPr>
                <w:szCs w:val="10"/>
                <w:lang w:val="en-GB" w:bidi="he-IL"/>
              </w:rPr>
              <w:t xml:space="preserve"> Master</w:t>
            </w:r>
          </w:p>
        </w:tc>
        <w:tc>
          <w:tcPr>
            <w:tcW w:w="7980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59AD39AF" w14:textId="77777777" w:rsidR="00D668C3" w:rsidRPr="00173B36" w:rsidRDefault="00D668C3" w:rsidP="00414502"/>
        </w:tc>
      </w:tr>
      <w:tr w:rsidR="00414502" w14:paraId="1F5A2F78" w14:textId="77777777" w:rsidTr="004803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42"/>
        </w:trPr>
        <w:tc>
          <w:tcPr>
            <w:tcW w:w="11642" w:type="dxa"/>
            <w:gridSpan w:val="6"/>
            <w:shd w:val="clear" w:color="auto" w:fill="C6D1E1" w:themeFill="accent3" w:themeFillTint="66"/>
          </w:tcPr>
          <w:p w14:paraId="59EC011D" w14:textId="77777777" w:rsidR="00447F31" w:rsidRDefault="00447F31" w:rsidP="00447F31">
            <w:pPr>
              <w:pStyle w:val="Heading1"/>
              <w:outlineLvl w:val="0"/>
            </w:pPr>
          </w:p>
          <w:p w14:paraId="67D292EC" w14:textId="14A35B23" w:rsidR="00414502" w:rsidRDefault="00414502" w:rsidP="00447F31">
            <w:pPr>
              <w:pStyle w:val="Heading1"/>
              <w:outlineLvl w:val="0"/>
            </w:pPr>
            <w:r w:rsidRPr="00447F31">
              <w:t>STRENGTHS</w:t>
            </w:r>
          </w:p>
          <w:p w14:paraId="79AE35EA" w14:textId="5A1ED29F" w:rsidR="00447F31" w:rsidRPr="00261AA7" w:rsidRDefault="00447F31" w:rsidP="00447F31">
            <w:pPr>
              <w:rPr>
                <w:color w:val="F2F2F2" w:themeColor="background1" w:themeShade="F2"/>
              </w:rPr>
            </w:pPr>
            <w:r w:rsidRPr="00261AA7">
              <w:rPr>
                <w:noProof/>
              </w:rPr>
              <mc:AlternateContent>
                <mc:Choice Requires="wps">
                  <w:drawing>
                    <wp:inline distT="0" distB="0" distL="0" distR="0" wp14:anchorId="4DDD4BAD" wp14:editId="3DAD13B3">
                      <wp:extent cx="521970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036A83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GTQD4v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5B53A2" w14:textId="77777777" w:rsidR="00414502" w:rsidRPr="00261AA7" w:rsidRDefault="00414502" w:rsidP="0041450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="Rubik-Regular" w:cs="Rubik-Regular"/>
                <w:color w:val="000000"/>
                <w:sz w:val="27"/>
                <w:szCs w:val="27"/>
                <w:lang w:val="en-GB" w:bidi="he-IL"/>
              </w:rPr>
            </w:pPr>
            <w:r w:rsidRPr="00261AA7">
              <w:rPr>
                <w:rFonts w:ascii="Rubik-Regular" w:eastAsiaTheme="majorEastAsia" w:cs="Rubik-Regular"/>
                <w:caps w:val="0"/>
                <w:sz w:val="27"/>
                <w:szCs w:val="27"/>
                <w:lang w:val="en-GB" w:bidi="he-IL"/>
              </w:rPr>
              <w:t>Learning</w:t>
            </w:r>
          </w:p>
          <w:p w14:paraId="646E2B88" w14:textId="77777777" w:rsidR="00414502" w:rsidRPr="00261AA7" w:rsidRDefault="00414502" w:rsidP="00414502">
            <w:pPr>
              <w:autoSpaceDE w:val="0"/>
              <w:autoSpaceDN w:val="0"/>
              <w:adjustRightInd w:val="0"/>
              <w:spacing w:before="0"/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</w:pPr>
            <w:r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 xml:space="preserve">I am honing my craft by learning new language, </w:t>
            </w:r>
            <w:r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>framework,</w:t>
            </w:r>
            <w:r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 xml:space="preserve"> and</w:t>
            </w:r>
            <w:r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 xml:space="preserve"> </w:t>
            </w:r>
            <w:r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>principle. As of now I am learning C#, Go, Scala as well as opted for</w:t>
            </w:r>
            <w:r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 xml:space="preserve"> </w:t>
            </w:r>
            <w:r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>GCP, Azure certification. I have plan to sharpen my knowledge on</w:t>
            </w:r>
            <w:r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 xml:space="preserve"> </w:t>
            </w:r>
            <w:r w:rsidR="00447F31"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>d</w:t>
            </w:r>
            <w:r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>ata structure &amp; algorithm.</w:t>
            </w:r>
            <w:r w:rsidR="00447F31" w:rsidRPr="00261AA7">
              <w:rPr>
                <w:rFonts w:ascii="InterUI-Regular" w:hAnsi="InterUI-Regular" w:cs="InterUI-Regular"/>
                <w:color w:val="000000" w:themeColor="text1"/>
                <w:sz w:val="17"/>
                <w:szCs w:val="17"/>
                <w:lang w:val="en-GB" w:bidi="he-IL"/>
              </w:rPr>
              <w:t xml:space="preserve"> Learning is essential for my curiosity.</w:t>
            </w:r>
          </w:p>
          <w:p w14:paraId="2B5FE698" w14:textId="77777777" w:rsidR="00447F31" w:rsidRPr="00261AA7" w:rsidRDefault="00447F31" w:rsidP="00414502">
            <w:pPr>
              <w:autoSpaceDE w:val="0"/>
              <w:autoSpaceDN w:val="0"/>
              <w:adjustRightInd w:val="0"/>
              <w:spacing w:before="0"/>
            </w:pPr>
          </w:p>
          <w:p w14:paraId="019C3169" w14:textId="77777777" w:rsidR="00447F31" w:rsidRPr="00261AA7" w:rsidRDefault="00447F31" w:rsidP="00447F3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 w:line="240" w:lineRule="auto"/>
            </w:pPr>
            <w:r w:rsidRPr="00261AA7">
              <w:rPr>
                <w:rFonts w:ascii="Rubik-Regular" w:eastAsiaTheme="majorEastAsia" w:cs="Rubik-Regular"/>
                <w:caps w:val="0"/>
                <w:sz w:val="27"/>
                <w:szCs w:val="27"/>
                <w:lang w:val="en-GB" w:bidi="he-IL"/>
              </w:rPr>
              <w:t>Sharing</w:t>
            </w:r>
          </w:p>
          <w:p w14:paraId="57C0EFEF" w14:textId="77777777" w:rsidR="00447F31" w:rsidRPr="00261AA7" w:rsidRDefault="00447F31" w:rsidP="00447F31">
            <w:pPr>
              <w:autoSpaceDE w:val="0"/>
              <w:autoSpaceDN w:val="0"/>
              <w:adjustRightInd w:val="0"/>
              <w:spacing w:before="0"/>
              <w:rPr>
                <w:color w:val="000000" w:themeColor="text1"/>
              </w:rPr>
            </w:pPr>
            <w:r w:rsidRPr="00261AA7">
              <w:rPr>
                <w:color w:val="000000" w:themeColor="text1"/>
              </w:rPr>
              <w:t xml:space="preserve">In my opinion sharing knowledge is the best way to learn and enrich your own knowledge and understanding. </w:t>
            </w:r>
          </w:p>
          <w:p w14:paraId="5CFEB46E" w14:textId="77777777" w:rsidR="00447F31" w:rsidRDefault="00447F31" w:rsidP="00447F31">
            <w:pPr>
              <w:autoSpaceDE w:val="0"/>
              <w:autoSpaceDN w:val="0"/>
              <w:adjustRightInd w:val="0"/>
              <w:spacing w:before="0"/>
            </w:pPr>
          </w:p>
          <w:p w14:paraId="4318895B" w14:textId="1FC17DAA" w:rsidR="00447F31" w:rsidRDefault="00447F31" w:rsidP="00447F31">
            <w:pPr>
              <w:autoSpaceDE w:val="0"/>
              <w:autoSpaceDN w:val="0"/>
              <w:adjustRightInd w:val="0"/>
              <w:spacing w:before="0"/>
            </w:pPr>
          </w:p>
        </w:tc>
      </w:tr>
    </w:tbl>
    <w:p w14:paraId="6B633255" w14:textId="77777777" w:rsidR="00925794" w:rsidRPr="00173B36" w:rsidRDefault="00925794" w:rsidP="007E1FA8"/>
    <w:sectPr w:rsidR="00925794" w:rsidRPr="00173B36" w:rsidSect="00D04093">
      <w:headerReference w:type="default" r:id="rId1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7F4BC" w14:textId="77777777" w:rsidR="0068118C" w:rsidRDefault="0068118C" w:rsidP="00BA3E51">
      <w:pPr>
        <w:spacing w:line="240" w:lineRule="auto"/>
      </w:pPr>
      <w:r>
        <w:separator/>
      </w:r>
    </w:p>
  </w:endnote>
  <w:endnote w:type="continuationSeparator" w:id="0">
    <w:p w14:paraId="14D18DFE" w14:textId="77777777" w:rsidR="0068118C" w:rsidRDefault="0068118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ubik-Regular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InterU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U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A846A" w14:textId="77777777" w:rsidR="0068118C" w:rsidRDefault="0068118C" w:rsidP="00BA3E51">
      <w:pPr>
        <w:spacing w:line="240" w:lineRule="auto"/>
      </w:pPr>
      <w:r>
        <w:separator/>
      </w:r>
    </w:p>
  </w:footnote>
  <w:footnote w:type="continuationSeparator" w:id="0">
    <w:p w14:paraId="44125746" w14:textId="77777777" w:rsidR="0068118C" w:rsidRDefault="0068118C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CBDFC" w14:textId="77777777" w:rsidR="004803C3" w:rsidRDefault="0048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93F9B5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39" type="#_x0000_t75" alt="Globe icon" style="width:13.4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 o:bullet="t">
        <v:imagedata r:id="rId1" o:title="" cropbottom="-1650f" cropleft="-4629f" cropright="-2924f"/>
      </v:shape>
    </w:pict>
  </w:numPicBullet>
  <w:abstractNum w:abstractNumId="0" w15:restartNumberingAfterBreak="0">
    <w:nsid w:val="003467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DE4841"/>
    <w:multiLevelType w:val="hybridMultilevel"/>
    <w:tmpl w:val="2FC051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1FA0"/>
    <w:multiLevelType w:val="hybridMultilevel"/>
    <w:tmpl w:val="D6FC151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F40C8"/>
    <w:multiLevelType w:val="hybridMultilevel"/>
    <w:tmpl w:val="DBB8E2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13B97"/>
    <w:multiLevelType w:val="hybridMultilevel"/>
    <w:tmpl w:val="8F38E73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0D45D8"/>
    <w:multiLevelType w:val="hybridMultilevel"/>
    <w:tmpl w:val="4AC287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FC575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0E14FDD"/>
    <w:multiLevelType w:val="hybridMultilevel"/>
    <w:tmpl w:val="E53251A0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4FD9"/>
    <w:multiLevelType w:val="hybridMultilevel"/>
    <w:tmpl w:val="1CA065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E60BA"/>
    <w:multiLevelType w:val="hybridMultilevel"/>
    <w:tmpl w:val="39942E8E"/>
    <w:lvl w:ilvl="0" w:tplc="64E2C97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14258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F8913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E88071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3019A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702F05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AACC5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F2685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8C8E3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4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65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AA7"/>
    <w:rsid w:val="00261E7B"/>
    <w:rsid w:val="00263476"/>
    <w:rsid w:val="00293BB8"/>
    <w:rsid w:val="002954B8"/>
    <w:rsid w:val="002A4A92"/>
    <w:rsid w:val="002B0852"/>
    <w:rsid w:val="002C0662"/>
    <w:rsid w:val="002C1175"/>
    <w:rsid w:val="002D5478"/>
    <w:rsid w:val="00320ECB"/>
    <w:rsid w:val="00344FC0"/>
    <w:rsid w:val="003631E3"/>
    <w:rsid w:val="00377A0D"/>
    <w:rsid w:val="00382737"/>
    <w:rsid w:val="003E02DA"/>
    <w:rsid w:val="003E1692"/>
    <w:rsid w:val="003E7783"/>
    <w:rsid w:val="00414502"/>
    <w:rsid w:val="00442A0E"/>
    <w:rsid w:val="00443C70"/>
    <w:rsid w:val="00447F31"/>
    <w:rsid w:val="004803C3"/>
    <w:rsid w:val="004A4C74"/>
    <w:rsid w:val="004E5226"/>
    <w:rsid w:val="004E6AB2"/>
    <w:rsid w:val="004E70E8"/>
    <w:rsid w:val="00535F87"/>
    <w:rsid w:val="00564622"/>
    <w:rsid w:val="005A3E0B"/>
    <w:rsid w:val="005B0AB8"/>
    <w:rsid w:val="005B3227"/>
    <w:rsid w:val="0068094B"/>
    <w:rsid w:val="0068118C"/>
    <w:rsid w:val="00686284"/>
    <w:rsid w:val="0073402D"/>
    <w:rsid w:val="00792D43"/>
    <w:rsid w:val="007B30FE"/>
    <w:rsid w:val="007B7A61"/>
    <w:rsid w:val="007E1FA8"/>
    <w:rsid w:val="007E6083"/>
    <w:rsid w:val="00835468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25794"/>
    <w:rsid w:val="00941678"/>
    <w:rsid w:val="00951D90"/>
    <w:rsid w:val="00962E61"/>
    <w:rsid w:val="009702D9"/>
    <w:rsid w:val="00986331"/>
    <w:rsid w:val="009A6667"/>
    <w:rsid w:val="009C7105"/>
    <w:rsid w:val="00A122BB"/>
    <w:rsid w:val="00A37F9E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C06BAF"/>
    <w:rsid w:val="00C155FC"/>
    <w:rsid w:val="00C532FC"/>
    <w:rsid w:val="00C75D84"/>
    <w:rsid w:val="00C83BBD"/>
    <w:rsid w:val="00C857CB"/>
    <w:rsid w:val="00CA5CD9"/>
    <w:rsid w:val="00D04093"/>
    <w:rsid w:val="00D0794D"/>
    <w:rsid w:val="00D140DF"/>
    <w:rsid w:val="00D666BB"/>
    <w:rsid w:val="00D668C3"/>
    <w:rsid w:val="00D720DF"/>
    <w:rsid w:val="00D92ED4"/>
    <w:rsid w:val="00D94ABF"/>
    <w:rsid w:val="00DE6465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A7EE6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9DD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Contact2">
    <w:name w:val="Contact 2"/>
    <w:basedOn w:val="Normal"/>
    <w:link w:val="Contact2Char"/>
    <w:uiPriority w:val="12"/>
    <w:qFormat/>
    <w:rsid w:val="00951D90"/>
    <w:pPr>
      <w:spacing w:before="20" w:after="0" w:line="240" w:lineRule="auto"/>
    </w:pPr>
    <w:rPr>
      <w:color w:val="5E7697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951D90"/>
    <w:rPr>
      <w:color w:val="5E7697" w:themeColor="accen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hyperlink" Target="https://www.linkedin.com/in/prajit-gandhi/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geGandh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users/1099306/prajitgandh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and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0DE05207BC4E15AC965139CA701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BBD26-9608-4304-8388-A351FED2BDE3}"/>
      </w:docPartPr>
      <w:docPartBody>
        <w:p w:rsidR="00000000" w:rsidRDefault="0040481A">
          <w:pPr>
            <w:pStyle w:val="E70DE05207BC4E15AC965139CA70101A"/>
          </w:pPr>
          <w:r w:rsidRPr="00173B36">
            <w:t>CONTACT</w:t>
          </w:r>
        </w:p>
      </w:docPartBody>
    </w:docPart>
    <w:docPart>
      <w:docPartPr>
        <w:name w:val="9F998703060743FD82B99A08E63D2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849FA-65DB-4F73-A6E0-37196731BDF9}"/>
      </w:docPartPr>
      <w:docPartBody>
        <w:p w:rsidR="00000000" w:rsidRDefault="0040481A">
          <w:pPr>
            <w:pStyle w:val="9F998703060743FD82B99A08E63D21B2"/>
          </w:pPr>
          <w:r w:rsidRPr="00173B36">
            <w:t>PROFILE</w:t>
          </w:r>
        </w:p>
      </w:docPartBody>
    </w:docPart>
    <w:docPart>
      <w:docPartPr>
        <w:name w:val="DF6E9B0468FE45FEA180C6256C37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F2BB-F0B3-432E-9DCA-AFAEB86DF026}"/>
      </w:docPartPr>
      <w:docPartBody>
        <w:p w:rsidR="00000000" w:rsidRDefault="009B1CA4" w:rsidP="009B1CA4">
          <w:pPr>
            <w:pStyle w:val="DF6E9B0468FE45FEA180C6256C3777BE"/>
          </w:pPr>
          <w:r w:rsidRPr="00173B36">
            <w:t>SKILLS</w:t>
          </w:r>
        </w:p>
      </w:docPartBody>
    </w:docPart>
    <w:docPart>
      <w:docPartPr>
        <w:name w:val="923B9431C2794481AAEE93EFCE231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8F8AE-7A0D-4120-8241-08EAAAFCF3B0}"/>
      </w:docPartPr>
      <w:docPartBody>
        <w:p w:rsidR="00000000" w:rsidRDefault="009B1CA4" w:rsidP="009B1CA4">
          <w:pPr>
            <w:pStyle w:val="923B9431C2794481AAEE93EFCE2315E0"/>
          </w:pPr>
          <w:r w:rsidRPr="00173B36">
            <w:t>EXPERIENCE</w:t>
          </w:r>
        </w:p>
      </w:docPartBody>
    </w:docPart>
    <w:docPart>
      <w:docPartPr>
        <w:name w:val="BE6D7340BBD04EE2A2E5D2E74791B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EC1F9-6DF3-4A65-B312-51CC25DDA315}"/>
      </w:docPartPr>
      <w:docPartBody>
        <w:p w:rsidR="00000000" w:rsidRDefault="009B1CA4" w:rsidP="009B1CA4">
          <w:pPr>
            <w:pStyle w:val="BE6D7340BBD04EE2A2E5D2E74791BE19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ubik-Regular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InterU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U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A4"/>
    <w:rsid w:val="0040481A"/>
    <w:rsid w:val="009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EDA45C7DC4AFEB1B41E91E479A052">
    <w:name w:val="9B8EDA45C7DC4AFEB1B41E91E479A052"/>
  </w:style>
  <w:style w:type="paragraph" w:customStyle="1" w:styleId="85857125C0964F95AAE47C12A33DD564">
    <w:name w:val="85857125C0964F95AAE47C12A33DD564"/>
  </w:style>
  <w:style w:type="paragraph" w:customStyle="1" w:styleId="E70DE05207BC4E15AC965139CA70101A">
    <w:name w:val="E70DE05207BC4E15AC965139CA70101A"/>
  </w:style>
  <w:style w:type="paragraph" w:customStyle="1" w:styleId="9BEF657167054D30A56DF536EF207054">
    <w:name w:val="9BEF657167054D30A56DF536EF207054"/>
  </w:style>
  <w:style w:type="paragraph" w:customStyle="1" w:styleId="48A44570F62640658FDC0119F261763C">
    <w:name w:val="48A44570F62640658FDC0119F261763C"/>
  </w:style>
  <w:style w:type="paragraph" w:customStyle="1" w:styleId="15BF3220A3084EC191ECCBA8E41FA3C5">
    <w:name w:val="15BF3220A3084EC191ECCBA8E41FA3C5"/>
  </w:style>
  <w:style w:type="paragraph" w:customStyle="1" w:styleId="ED80136A468D4D6BAF9AB4C3DD662F86">
    <w:name w:val="ED80136A468D4D6BAF9AB4C3DD662F86"/>
  </w:style>
  <w:style w:type="paragraph" w:customStyle="1" w:styleId="9F998703060743FD82B99A08E63D21B2">
    <w:name w:val="9F998703060743FD82B99A08E63D21B2"/>
  </w:style>
  <w:style w:type="paragraph" w:customStyle="1" w:styleId="1F31FAF550EC40179190DC8CFDA5E2DC">
    <w:name w:val="1F31FAF550EC40179190DC8CFDA5E2DC"/>
  </w:style>
  <w:style w:type="paragraph" w:customStyle="1" w:styleId="4DB6D78D197146B4B9000652461C0ED6">
    <w:name w:val="4DB6D78D197146B4B9000652461C0ED6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F16010731FF04C58B5482726B7834A3C">
    <w:name w:val="F16010731FF04C58B5482726B7834A3C"/>
  </w:style>
  <w:style w:type="paragraph" w:customStyle="1" w:styleId="C5846674CD2E46A48FF35CF65972709A">
    <w:name w:val="C5846674CD2E46A48FF35CF65972709A"/>
  </w:style>
  <w:style w:type="paragraph" w:customStyle="1" w:styleId="6FDABA91632E4DD69502D74B89F6D4BF">
    <w:name w:val="6FDABA91632E4DD69502D74B89F6D4BF"/>
  </w:style>
  <w:style w:type="paragraph" w:customStyle="1" w:styleId="35902080680743D484A48920E3C3D72C">
    <w:name w:val="35902080680743D484A48920E3C3D72C"/>
  </w:style>
  <w:style w:type="paragraph" w:customStyle="1" w:styleId="F62A6EAF36D44A5DAD3A48D2038FAA55">
    <w:name w:val="F62A6EAF36D44A5DAD3A48D2038FAA55"/>
  </w:style>
  <w:style w:type="paragraph" w:customStyle="1" w:styleId="08AA6684D6EE41E0AB63F31F9174C42F">
    <w:name w:val="08AA6684D6EE41E0AB63F31F9174C42F"/>
  </w:style>
  <w:style w:type="paragraph" w:customStyle="1" w:styleId="3A8D070AEC2A46F195469EE1050FFAC6">
    <w:name w:val="3A8D070AEC2A46F195469EE1050FFAC6"/>
  </w:style>
  <w:style w:type="paragraph" w:customStyle="1" w:styleId="F19619D8235B4FF59CC4B93246F7F385">
    <w:name w:val="F19619D8235B4FF59CC4B93246F7F385"/>
  </w:style>
  <w:style w:type="paragraph" w:customStyle="1" w:styleId="D4001972D2964D96AD004D89F0B289CE">
    <w:name w:val="D4001972D2964D96AD004D89F0B289CE"/>
  </w:style>
  <w:style w:type="paragraph" w:customStyle="1" w:styleId="1C49811B0E3345FFA2B7B7964FD80019">
    <w:name w:val="1C49811B0E3345FFA2B7B7964FD80019"/>
  </w:style>
  <w:style w:type="paragraph" w:customStyle="1" w:styleId="9E56D6ECB610423C81A0DC821AD48856">
    <w:name w:val="9E56D6ECB610423C81A0DC821AD48856"/>
  </w:style>
  <w:style w:type="paragraph" w:customStyle="1" w:styleId="C7966205654548F29FD4523F2E1A4C68">
    <w:name w:val="C7966205654548F29FD4523F2E1A4C68"/>
  </w:style>
  <w:style w:type="paragraph" w:customStyle="1" w:styleId="9A93D585C73E4F76A6611C3CE20889A7">
    <w:name w:val="9A93D585C73E4F76A6611C3CE20889A7"/>
  </w:style>
  <w:style w:type="paragraph" w:customStyle="1" w:styleId="B6A6FB7C082C4F4ABD303A0D4D76EA08">
    <w:name w:val="B6A6FB7C082C4F4ABD303A0D4D76EA08"/>
  </w:style>
  <w:style w:type="paragraph" w:customStyle="1" w:styleId="72A922B3490D49E093B0F3B0CC0D5C9F">
    <w:name w:val="72A922B3490D49E093B0F3B0CC0D5C9F"/>
  </w:style>
  <w:style w:type="paragraph" w:customStyle="1" w:styleId="366408F9DEE942BCBDBDC6C0F9E00106">
    <w:name w:val="366408F9DEE942BCBDBDC6C0F9E00106"/>
  </w:style>
  <w:style w:type="paragraph" w:customStyle="1" w:styleId="FB612F2A5AB24E74BF0245147CE695F2">
    <w:name w:val="FB612F2A5AB24E74BF0245147CE695F2"/>
  </w:style>
  <w:style w:type="paragraph" w:customStyle="1" w:styleId="4CA6E2C983CF4910BD53FC066A82D266">
    <w:name w:val="4CA6E2C983CF4910BD53FC066A82D266"/>
  </w:style>
  <w:style w:type="paragraph" w:customStyle="1" w:styleId="DF6E9B0468FE45FEA180C6256C3777BE">
    <w:name w:val="DF6E9B0468FE45FEA180C6256C3777BE"/>
    <w:rsid w:val="009B1CA4"/>
  </w:style>
  <w:style w:type="paragraph" w:customStyle="1" w:styleId="923B9431C2794481AAEE93EFCE2315E0">
    <w:name w:val="923B9431C2794481AAEE93EFCE2315E0"/>
    <w:rsid w:val="009B1CA4"/>
  </w:style>
  <w:style w:type="paragraph" w:customStyle="1" w:styleId="BE6D7340BBD04EE2A2E5D2E74791BE19">
    <w:name w:val="BE6D7340BBD04EE2A2E5D2E74791BE19"/>
    <w:rsid w:val="009B1CA4"/>
  </w:style>
  <w:style w:type="paragraph" w:customStyle="1" w:styleId="8A5BC508902846A69571DFEC9579B806">
    <w:name w:val="8A5BC508902846A69571DFEC9579B806"/>
    <w:rsid w:val="009B1C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3A30E-AF64-4BC6-AAC9-F33C5AD5F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2021-10-13T07:53:00Z</dcterms:created>
  <dcterms:modified xsi:type="dcterms:W3CDTF">2021-10-13T10:53:00Z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